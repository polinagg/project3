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AE00" w14:textId="3BFC9187" w:rsidR="007D0F43" w:rsidRPr="007D0F43" w:rsidRDefault="007D0F43" w:rsidP="00841048">
      <w:pPr>
        <w:jc w:val="center"/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</w:pP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טבלת מקרי בדיקה (</w:t>
      </w:r>
      <w:r w:rsidRPr="007D0F43">
        <w:rPr>
          <w:rFonts w:asciiTheme="minorHAnsi" w:eastAsiaTheme="minorHAnsi" w:hAnsiTheme="minorHAnsi" w:cstheme="minorHAnsi"/>
          <w:b/>
          <w:color w:val="C00000"/>
          <w:sz w:val="40"/>
          <w:szCs w:val="40"/>
        </w:rPr>
        <w:t>Test Cases</w:t>
      </w:r>
      <w:r w:rsidRPr="007D0F43">
        <w:rPr>
          <w:rFonts w:asciiTheme="minorHAnsi" w:eastAsiaTheme="minorHAnsi" w:hAnsiTheme="minorHAnsi" w:cstheme="minorHAnsi"/>
          <w:bCs/>
          <w:color w:val="C00000"/>
          <w:sz w:val="40"/>
          <w:szCs w:val="40"/>
          <w:rtl/>
        </w:rPr>
        <w:t>)</w:t>
      </w:r>
    </w:p>
    <w:p w14:paraId="3602BBF2" w14:textId="77777777" w:rsidR="007D0F43" w:rsidRPr="007D0F43" w:rsidRDefault="007D0F43" w:rsidP="00841048">
      <w:pPr>
        <w:jc w:val="center"/>
        <w:rPr>
          <w:rFonts w:asciiTheme="minorHAnsi" w:hAnsiTheme="minorHAnsi" w:cstheme="minorHAnsi"/>
        </w:rPr>
      </w:pPr>
    </w:p>
    <w:tbl>
      <w:tblPr>
        <w:bidiVisual/>
        <w:tblW w:w="1001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39"/>
        <w:gridCol w:w="2179"/>
        <w:gridCol w:w="2504"/>
        <w:gridCol w:w="2012"/>
        <w:gridCol w:w="818"/>
        <w:gridCol w:w="1260"/>
      </w:tblGrid>
      <w:tr w:rsidR="007D0F43" w:rsidRPr="00841048" w14:paraId="422D0452" w14:textId="77777777" w:rsidTr="00841048">
        <w:trPr>
          <w:cantSplit/>
          <w:trHeight w:val="669"/>
          <w:tblHeader/>
          <w:jc w:val="center"/>
        </w:trPr>
        <w:tc>
          <w:tcPr>
            <w:tcW w:w="1239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7A2FC6D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סוג</w:t>
            </w:r>
          </w:p>
          <w:p w14:paraId="15ECAD7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הבדיקה</w:t>
            </w:r>
          </w:p>
        </w:tc>
        <w:tc>
          <w:tcPr>
            <w:tcW w:w="217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3C80D25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הסבר לצעד הבדיקה</w:t>
            </w:r>
          </w:p>
          <w:p w14:paraId="1CAD068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50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34E04AD3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תוצאה בפועל</w:t>
            </w:r>
          </w:p>
        </w:tc>
        <w:tc>
          <w:tcPr>
            <w:tcW w:w="20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1BA35C11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תוצאה צפויה</w:t>
            </w:r>
          </w:p>
        </w:tc>
        <w:tc>
          <w:tcPr>
            <w:tcW w:w="8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00" w:fill="E6E6E6"/>
            <w:vAlign w:val="center"/>
          </w:tcPr>
          <w:p w14:paraId="650FC2BA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 / נכשל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FFFF00" w:fill="E6E6E6"/>
            <w:vAlign w:val="center"/>
          </w:tcPr>
          <w:p w14:paraId="28AE4F8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הערות</w:t>
            </w:r>
          </w:p>
        </w:tc>
      </w:tr>
      <w:tr w:rsidR="007D0F43" w:rsidRPr="00841048" w14:paraId="458F4FA5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B8C50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פונקציונלית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12C0B0" w14:textId="63268D73" w:rsidR="007D0F43" w:rsidRPr="00841048" w:rsidRDefault="00AA732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AA732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מטרת הבדיקה היא לוודא שתתקבל הודעה כשהחיפוש לא יניב תוצאות מתאימות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701CC" w14:textId="72D91202" w:rsidR="007D0F43" w:rsidRPr="00841048" w:rsidRDefault="00AA732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אין הודעה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CAB21" w14:textId="42FE6678" w:rsidR="007D0F43" w:rsidRPr="00841048" w:rsidRDefault="00AA732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צריך שתהיה הודעה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DD76B" w14:textId="5865BA7F" w:rsidR="007D0F43" w:rsidRPr="00841048" w:rsidRDefault="00AA732E" w:rsidP="00841048">
            <w:pPr>
              <w:jc w:val="center"/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8E1A2E" w14:textId="2D1E6BAB" w:rsidR="007D0F43" w:rsidRPr="00841048" w:rsidRDefault="00AA732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לא מציג את ההודעה הדרושה</w:t>
            </w:r>
          </w:p>
        </w:tc>
      </w:tr>
      <w:tr w:rsidR="007D0F43" w:rsidRPr="00841048" w14:paraId="3EBD7F5F" w14:textId="77777777" w:rsidTr="00841048">
        <w:trPr>
          <w:cantSplit/>
          <w:trHeight w:val="193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F4D60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782CF2" w14:textId="6097F33B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שם ושם משפחה לא תקינים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12E4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396F59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19874" w14:textId="0397F5F7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AF25BE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7D0F43" w:rsidRPr="00841048" w14:paraId="783D1854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C2520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8E649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אימייל תקין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7580F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A139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F318C" w14:textId="1A9B82E5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1BDC9497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7D0F43" w:rsidRPr="00841048" w14:paraId="58085715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DB468D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2E68C4" w14:textId="405B181E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אימייל לא תקין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5DD00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C32DF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8882D" w14:textId="4B45D6DD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7AFD0727" w14:textId="0884E481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קיבל אימייל לא חוקי</w:t>
            </w:r>
          </w:p>
        </w:tc>
      </w:tr>
      <w:tr w:rsidR="007D0F43" w:rsidRPr="00841048" w14:paraId="7820EE2A" w14:textId="77777777" w:rsidTr="00841048">
        <w:trPr>
          <w:cantSplit/>
          <w:trHeight w:val="193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19A78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FBF43" w14:textId="01B91024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מספר טלפון תקין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96D1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CB0005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הפרטים נשלחו בהצלחה אל המקבל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C9289" w14:textId="1896181F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471E7FF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3363C6B9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5DB89F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06CE1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הכנס מספר טלפון לא תקין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DDA14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1A4DF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9ED028" w14:textId="4D7CD712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5A483DF" w14:textId="709E4D90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קיבל מס' לא חוקי</w:t>
            </w:r>
          </w:p>
        </w:tc>
      </w:tr>
      <w:tr w:rsidR="00841048" w:rsidRPr="00841048" w14:paraId="4364FC8D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25C0EDD5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570B920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לחץ 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Submit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 בלי למלא שדות בכלל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07AFC09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9239F0B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הודעת שגיאה- המסמנת פרטים לא נכונים הפרטים לא נשלחו אל היעד.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6991E32" w14:textId="4931DF94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2B28482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3732747D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637D9" w14:textId="33ACF55E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תאימות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9971BA" w14:textId="3895DBB0" w:rsidR="007D0F43" w:rsidRPr="00841048" w:rsidRDefault="00AA732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AA732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 xml:space="preserve">מטרת הבדיקה היא לוודא כי בתור משתמש רשום אפשרי להקליד סיסמא עם כוכביות בלבד ועם התו האחרון גלוי והיתר </w:t>
            </w:r>
            <w:proofErr w:type="spellStart"/>
            <w:r w:rsidRPr="00AA732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ככוביות</w:t>
            </w:r>
            <w:proofErr w:type="spellEnd"/>
            <w:r w:rsidRPr="00AA732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 xml:space="preserve"> </w:t>
            </w:r>
            <w:proofErr w:type="spellStart"/>
            <w:r w:rsidRPr="00AA732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בסמארטפונים</w:t>
            </w:r>
            <w:proofErr w:type="spellEnd"/>
            <w:r w:rsidRPr="00AA732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 xml:space="preserve"> </w:t>
            </w:r>
            <w:proofErr w:type="spellStart"/>
            <w:r w:rsidRPr="00AA732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ובלפטופים</w:t>
            </w:r>
            <w:proofErr w:type="spellEnd"/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CBAA6" w14:textId="64B28E39" w:rsidR="007D0F43" w:rsidRPr="00841048" w:rsidRDefault="00AA732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תו אחרון לא גלוי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81301F" w14:textId="70A6193E" w:rsidR="007D0F43" w:rsidRPr="00841048" w:rsidRDefault="00AA732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שהתו האחרון יהיה גלוי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FE97B" w14:textId="3D6115A8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244CF3D2" w14:textId="75A081B9" w:rsidR="007D0F43" w:rsidRPr="00841048" w:rsidRDefault="00AA732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 xml:space="preserve">כל </w:t>
            </w:r>
            <w:proofErr w:type="spellStart"/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התוים</w:t>
            </w:r>
            <w:proofErr w:type="spellEnd"/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 xml:space="preserve"> סמויים</w:t>
            </w:r>
          </w:p>
        </w:tc>
      </w:tr>
      <w:tr w:rsidR="00841048" w:rsidRPr="00841048" w14:paraId="76E69CB6" w14:textId="77777777" w:rsidTr="00841048">
        <w:trPr>
          <w:cantSplit/>
          <w:trHeight w:val="193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BB7E7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BAE040" w14:textId="5F649C2F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פתיחת דף אינטרנט בדפדפן </w:t>
            </w:r>
            <w:r w:rsidR="00C17AF3"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Firefox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9CE17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A43634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C0274E" w14:textId="376B6E10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B0C0F0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6BBC3F73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816F71E" w14:textId="77777777" w:rsidR="007D0F43" w:rsidRPr="00841048" w:rsidRDefault="007D0F43" w:rsidP="00841048">
            <w:pPr>
              <w:ind w:left="72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412FD4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 xml:space="preserve">פתיחת דף האינטרנט בדפדפן </w:t>
            </w: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  <w:t>edge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78AB22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EE07E38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נתמך בדפדפן המבוקש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45570934" w14:textId="609411FB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3708E815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11684D03" w14:textId="77777777" w:rsidTr="00841048">
        <w:trPr>
          <w:cantSplit/>
          <w:trHeight w:val="184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BD88CD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  <w:rtl/>
              </w:rPr>
              <w:t>נגישות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7DA0C25D" w14:textId="67B72C0F" w:rsidR="007D0F43" w:rsidRPr="00841048" w:rsidRDefault="00AA732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AA732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מטרת הבדיקה היא לוודא כי בתור משתמש  רשום אפשר לשמור את פרטי ההזמנה על המחשב המקומי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1B4D5FF3" w14:textId="3DDEEDA9" w:rsidR="007D0F43" w:rsidRPr="00841048" w:rsidRDefault="00AA732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יש שמירת פרטים על המחשב המקומי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0266B1FE" w14:textId="03467FDD" w:rsidR="007D0F43" w:rsidRPr="00841048" w:rsidRDefault="00AA732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שאפשר לשמור את פרטי ההזמנה על המחשב המקומי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38C7000A" w14:textId="025CB562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vAlign w:val="center"/>
          </w:tcPr>
          <w:p w14:paraId="45596444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841048" w:rsidRPr="00841048" w14:paraId="654ED4BC" w14:textId="77777777" w:rsidTr="00841048">
        <w:trPr>
          <w:cantSplit/>
          <w:trHeight w:val="193"/>
          <w:jc w:val="center"/>
        </w:trPr>
        <w:tc>
          <w:tcPr>
            <w:tcW w:w="1239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9BD5F" w14:textId="37F6557D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 w:hint="cs"/>
                <w:b/>
                <w:bCs/>
                <w:color w:val="000000"/>
                <w:sz w:val="22"/>
                <w:szCs w:val="22"/>
                <w:rtl/>
              </w:rPr>
              <w:t>ממשק</w:t>
            </w:r>
          </w:p>
        </w:tc>
        <w:tc>
          <w:tcPr>
            <w:tcW w:w="217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2AC5B" w14:textId="6A5246D9" w:rsidR="007D0F43" w:rsidRPr="00841048" w:rsidRDefault="00AA732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AA732E">
              <w:rPr>
                <w:rFonts w:asciiTheme="minorHAnsi" w:eastAsia="Calibri" w:hAnsiTheme="minorHAnsi" w:cs="Calibri"/>
                <w:color w:val="000000"/>
                <w:sz w:val="22"/>
                <w:szCs w:val="22"/>
                <w:rtl/>
              </w:rPr>
              <w:t>מטרת הבדיקה היא לוודא שאפשר להיכנס לאתר דרך כל עמוד באתר</w:t>
            </w:r>
          </w:p>
        </w:tc>
        <w:tc>
          <w:tcPr>
            <w:tcW w:w="250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B0226" w14:textId="71CF6EA6" w:rsidR="007D0F43" w:rsidRPr="00841048" w:rsidRDefault="00AA732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כניסה לאתר מכל עמוד</w:t>
            </w:r>
          </w:p>
        </w:tc>
        <w:tc>
          <w:tcPr>
            <w:tcW w:w="20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E615F" w14:textId="67F71FBB" w:rsidR="007D0F43" w:rsidRPr="00841048" w:rsidRDefault="00AA732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כניסה לאתר מכל עמוד</w:t>
            </w:r>
          </w:p>
        </w:tc>
        <w:tc>
          <w:tcPr>
            <w:tcW w:w="8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A2CD7" w14:textId="15FDC6E4" w:rsidR="007D0F43" w:rsidRPr="00841048" w:rsidRDefault="00AA732E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6BB6F7D7" w14:textId="43C3CF00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7D0F43" w:rsidRPr="00841048" w14:paraId="1B09BB62" w14:textId="77777777" w:rsidTr="00841048">
        <w:trPr>
          <w:cantSplit/>
          <w:trHeight w:val="220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5B7E2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3C50FD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גופן המלל, צבע המלל, רקע האתר וכו'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FBC55C" w14:textId="3E19A78E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בדיקה ויזואלית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F5741" w14:textId="2DF9BDC5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כתב קריא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5323C4" w14:textId="38343FE2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עבר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14:paraId="518FF729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</w:tr>
      <w:tr w:rsidR="007D0F43" w:rsidRPr="00841048" w14:paraId="05FEEA8C" w14:textId="77777777" w:rsidTr="00841048">
        <w:trPr>
          <w:cantSplit/>
          <w:trHeight w:val="220"/>
          <w:jc w:val="center"/>
        </w:trPr>
        <w:tc>
          <w:tcPr>
            <w:tcW w:w="123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F66701F" w14:textId="77777777" w:rsidR="007D0F43" w:rsidRPr="00841048" w:rsidRDefault="007D0F43" w:rsidP="00841048">
            <w:pPr>
              <w:ind w:left="360"/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7E84713" w14:textId="77777777" w:rsidR="007D0F43" w:rsidRPr="00841048" w:rsidRDefault="007D0F4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צבע גופן האתר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4FBA0BC" w14:textId="0C27B202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בדיקה ויזואלית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4521773" w14:textId="27CDE2A0" w:rsidR="007D0F43" w:rsidRPr="00841048" w:rsidRDefault="00841048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צבע משתלב עם הרקע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3C5A77BC" w14:textId="0B3D3343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  <w:t>נכשל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5B042C8" w14:textId="08E5DC9C" w:rsidR="007D0F43" w:rsidRPr="00841048" w:rsidRDefault="00C17AF3" w:rsidP="00841048">
            <w:pPr>
              <w:jc w:val="center"/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rtl/>
              </w:rPr>
            </w:pPr>
            <w:r w:rsidRPr="00841048">
              <w:rPr>
                <w:rFonts w:asciiTheme="minorHAnsi" w:eastAsia="Calibri" w:hAnsiTheme="minorHAnsi" w:cstheme="minorHAnsi" w:hint="cs"/>
                <w:color w:val="000000"/>
                <w:sz w:val="22"/>
                <w:szCs w:val="22"/>
                <w:rtl/>
              </w:rPr>
              <w:t>צבע לא משתלב עם הרקע</w:t>
            </w:r>
          </w:p>
        </w:tc>
      </w:tr>
    </w:tbl>
    <w:p w14:paraId="208A0760" w14:textId="77777777" w:rsidR="007E63BA" w:rsidRPr="007D0F43" w:rsidRDefault="007E63BA" w:rsidP="00841048">
      <w:pPr>
        <w:jc w:val="center"/>
        <w:rPr>
          <w:rFonts w:asciiTheme="minorHAnsi" w:eastAsia="Calibri" w:hAnsiTheme="minorHAnsi" w:cstheme="minorHAnsi"/>
          <w:color w:val="000000"/>
        </w:rPr>
      </w:pPr>
    </w:p>
    <w:sectPr w:rsidR="007E63BA" w:rsidRPr="007D0F43" w:rsidSect="00876C5F">
      <w:headerReference w:type="default" r:id="rId7"/>
      <w:footerReference w:type="default" r:id="rId8"/>
      <w:pgSz w:w="12240" w:h="15840"/>
      <w:pgMar w:top="1808" w:right="880" w:bottom="0" w:left="0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39D92" w14:textId="77777777" w:rsidR="00332E39" w:rsidRDefault="00332E39" w:rsidP="004E6E9E">
      <w:r>
        <w:separator/>
      </w:r>
    </w:p>
  </w:endnote>
  <w:endnote w:type="continuationSeparator" w:id="0">
    <w:p w14:paraId="5049CE61" w14:textId="77777777" w:rsidR="00332E39" w:rsidRDefault="00332E39" w:rsidP="004E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1B578" w14:textId="77777777" w:rsidR="00876C5F" w:rsidRDefault="00402350" w:rsidP="00402350">
    <w:pPr>
      <w:pStyle w:val="a6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480DA3FE" wp14:editId="4E5911E7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12" name="Picture 1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A00C5" w14:textId="77777777" w:rsidR="00332E39" w:rsidRDefault="00332E39" w:rsidP="004E6E9E">
      <w:r>
        <w:separator/>
      </w:r>
    </w:p>
  </w:footnote>
  <w:footnote w:type="continuationSeparator" w:id="0">
    <w:p w14:paraId="6A93F7D8" w14:textId="77777777" w:rsidR="00332E39" w:rsidRDefault="00332E39" w:rsidP="004E6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873DC" w14:textId="77777777" w:rsidR="00F16F4E" w:rsidRDefault="00F16F4E" w:rsidP="00C2071C">
    <w:pPr>
      <w:pStyle w:val="a4"/>
      <w:jc w:val="center"/>
    </w:pPr>
    <w:r w:rsidRPr="008B6A04">
      <w:rPr>
        <w:noProof/>
      </w:rPr>
      <w:drawing>
        <wp:inline distT="0" distB="0" distL="0" distR="0" wp14:anchorId="36AD0F03" wp14:editId="2825AA93">
          <wp:extent cx="4477338" cy="623875"/>
          <wp:effectExtent l="0" t="0" r="0" b="5080"/>
          <wp:docPr id="35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8047">
    <w:abstractNumId w:val="3"/>
  </w:num>
  <w:num w:numId="2" w16cid:durableId="1991866295">
    <w:abstractNumId w:val="1"/>
  </w:num>
  <w:num w:numId="3" w16cid:durableId="925116057">
    <w:abstractNumId w:val="0"/>
  </w:num>
  <w:num w:numId="4" w16cid:durableId="484514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43"/>
    <w:rsid w:val="00002857"/>
    <w:rsid w:val="00021C7A"/>
    <w:rsid w:val="00023790"/>
    <w:rsid w:val="00034BE2"/>
    <w:rsid w:val="000436F5"/>
    <w:rsid w:val="000605E2"/>
    <w:rsid w:val="00075E07"/>
    <w:rsid w:val="000E2A29"/>
    <w:rsid w:val="000F1972"/>
    <w:rsid w:val="001056CF"/>
    <w:rsid w:val="00107559"/>
    <w:rsid w:val="00121F59"/>
    <w:rsid w:val="00141A2E"/>
    <w:rsid w:val="0017041C"/>
    <w:rsid w:val="001B4064"/>
    <w:rsid w:val="001D1CA1"/>
    <w:rsid w:val="001D2919"/>
    <w:rsid w:val="001E44E0"/>
    <w:rsid w:val="001E493B"/>
    <w:rsid w:val="001E52B7"/>
    <w:rsid w:val="0020332A"/>
    <w:rsid w:val="00212AF0"/>
    <w:rsid w:val="0023582B"/>
    <w:rsid w:val="003246FE"/>
    <w:rsid w:val="00325120"/>
    <w:rsid w:val="00332E39"/>
    <w:rsid w:val="0035232A"/>
    <w:rsid w:val="00395483"/>
    <w:rsid w:val="003B25C6"/>
    <w:rsid w:val="003D0F3F"/>
    <w:rsid w:val="003F1577"/>
    <w:rsid w:val="00402350"/>
    <w:rsid w:val="004067A3"/>
    <w:rsid w:val="004155ED"/>
    <w:rsid w:val="00423D0D"/>
    <w:rsid w:val="00450C1F"/>
    <w:rsid w:val="00460A08"/>
    <w:rsid w:val="00470013"/>
    <w:rsid w:val="00485C3D"/>
    <w:rsid w:val="00495522"/>
    <w:rsid w:val="004A3244"/>
    <w:rsid w:val="004A4C17"/>
    <w:rsid w:val="004E6E9E"/>
    <w:rsid w:val="0050064A"/>
    <w:rsid w:val="005070DE"/>
    <w:rsid w:val="00537A46"/>
    <w:rsid w:val="005854F1"/>
    <w:rsid w:val="00596D38"/>
    <w:rsid w:val="005B1591"/>
    <w:rsid w:val="005B2DED"/>
    <w:rsid w:val="005B60C8"/>
    <w:rsid w:val="005E4F5F"/>
    <w:rsid w:val="005F2A34"/>
    <w:rsid w:val="005F749F"/>
    <w:rsid w:val="00611C16"/>
    <w:rsid w:val="00660C23"/>
    <w:rsid w:val="006640D3"/>
    <w:rsid w:val="006A476D"/>
    <w:rsid w:val="006B5B0A"/>
    <w:rsid w:val="006E0E95"/>
    <w:rsid w:val="006F0B86"/>
    <w:rsid w:val="006F4C2A"/>
    <w:rsid w:val="0070606A"/>
    <w:rsid w:val="0074786E"/>
    <w:rsid w:val="007A1D5C"/>
    <w:rsid w:val="007A76DE"/>
    <w:rsid w:val="007B455E"/>
    <w:rsid w:val="007C2582"/>
    <w:rsid w:val="007D0F43"/>
    <w:rsid w:val="007E1358"/>
    <w:rsid w:val="007E63BA"/>
    <w:rsid w:val="007F3CFF"/>
    <w:rsid w:val="00840009"/>
    <w:rsid w:val="00841048"/>
    <w:rsid w:val="0084278F"/>
    <w:rsid w:val="0087589E"/>
    <w:rsid w:val="00876C5F"/>
    <w:rsid w:val="008B6A04"/>
    <w:rsid w:val="009020E9"/>
    <w:rsid w:val="009230D4"/>
    <w:rsid w:val="00927FF2"/>
    <w:rsid w:val="00931FD3"/>
    <w:rsid w:val="00981909"/>
    <w:rsid w:val="00987908"/>
    <w:rsid w:val="00995ED3"/>
    <w:rsid w:val="009E711D"/>
    <w:rsid w:val="00A2087D"/>
    <w:rsid w:val="00A31568"/>
    <w:rsid w:val="00A338F0"/>
    <w:rsid w:val="00A66199"/>
    <w:rsid w:val="00A7537F"/>
    <w:rsid w:val="00A871A9"/>
    <w:rsid w:val="00A925DE"/>
    <w:rsid w:val="00AA1B76"/>
    <w:rsid w:val="00AA468E"/>
    <w:rsid w:val="00AA732E"/>
    <w:rsid w:val="00AE18B2"/>
    <w:rsid w:val="00AE1B08"/>
    <w:rsid w:val="00AE375E"/>
    <w:rsid w:val="00B15B67"/>
    <w:rsid w:val="00B2366D"/>
    <w:rsid w:val="00B4718C"/>
    <w:rsid w:val="00B520DF"/>
    <w:rsid w:val="00B845E7"/>
    <w:rsid w:val="00B9313F"/>
    <w:rsid w:val="00BB3D99"/>
    <w:rsid w:val="00BE3089"/>
    <w:rsid w:val="00BE5EF5"/>
    <w:rsid w:val="00BE707F"/>
    <w:rsid w:val="00BF5600"/>
    <w:rsid w:val="00C0367B"/>
    <w:rsid w:val="00C068B5"/>
    <w:rsid w:val="00C13929"/>
    <w:rsid w:val="00C17AF3"/>
    <w:rsid w:val="00C2071C"/>
    <w:rsid w:val="00C360AA"/>
    <w:rsid w:val="00C47108"/>
    <w:rsid w:val="00C5787D"/>
    <w:rsid w:val="00C72C9F"/>
    <w:rsid w:val="00C9412C"/>
    <w:rsid w:val="00CB5DBD"/>
    <w:rsid w:val="00CC2C3B"/>
    <w:rsid w:val="00CC5FED"/>
    <w:rsid w:val="00CD2FDB"/>
    <w:rsid w:val="00CD386B"/>
    <w:rsid w:val="00D105E6"/>
    <w:rsid w:val="00D15098"/>
    <w:rsid w:val="00D273F4"/>
    <w:rsid w:val="00D3395E"/>
    <w:rsid w:val="00D41E57"/>
    <w:rsid w:val="00D57BB6"/>
    <w:rsid w:val="00D62C10"/>
    <w:rsid w:val="00D62FE8"/>
    <w:rsid w:val="00D6389B"/>
    <w:rsid w:val="00D917A9"/>
    <w:rsid w:val="00D9509B"/>
    <w:rsid w:val="00DE1857"/>
    <w:rsid w:val="00E01442"/>
    <w:rsid w:val="00E32CA3"/>
    <w:rsid w:val="00E52509"/>
    <w:rsid w:val="00E546D2"/>
    <w:rsid w:val="00E61B07"/>
    <w:rsid w:val="00E71070"/>
    <w:rsid w:val="00E950C4"/>
    <w:rsid w:val="00EA0544"/>
    <w:rsid w:val="00EB4B4C"/>
    <w:rsid w:val="00EB4DAE"/>
    <w:rsid w:val="00EC45EB"/>
    <w:rsid w:val="00EE0DB4"/>
    <w:rsid w:val="00EE23FD"/>
    <w:rsid w:val="00EF053B"/>
    <w:rsid w:val="00F15348"/>
    <w:rsid w:val="00F16F4E"/>
    <w:rsid w:val="00F325FE"/>
    <w:rsid w:val="00F56EA9"/>
    <w:rsid w:val="00F84719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EFDD6"/>
  <w15:chartTrackingRefBased/>
  <w15:docId w15:val="{90139B40-98F1-4274-A638-BFA1188C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F43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5854F1"/>
    <w:pPr>
      <w:keepNext/>
      <w:keepLines/>
      <w:spacing w:before="240" w:line="259" w:lineRule="auto"/>
      <w:outlineLvl w:val="0"/>
    </w:pPr>
    <w:rPr>
      <w:rFonts w:ascii="Arial" w:eastAsiaTheme="minorHAnsi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A2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5">
    <w:name w:val="כותרת עליונה תו"/>
    <w:basedOn w:val="a0"/>
    <w:link w:val="a4"/>
    <w:uiPriority w:val="99"/>
    <w:rsid w:val="004E6E9E"/>
  </w:style>
  <w:style w:type="paragraph" w:styleId="a6">
    <w:name w:val="footer"/>
    <w:basedOn w:val="a"/>
    <w:link w:val="a7"/>
    <w:uiPriority w:val="99"/>
    <w:unhideWhenUsed/>
    <w:rsid w:val="004E6E9E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7">
    <w:name w:val="כותרת תחתונה תו"/>
    <w:basedOn w:val="a0"/>
    <w:link w:val="a6"/>
    <w:uiPriority w:val="99"/>
    <w:rsid w:val="004E6E9E"/>
  </w:style>
  <w:style w:type="paragraph" w:customStyle="1" w:styleId="Heading11">
    <w:name w:val="Heading 11"/>
    <w:basedOn w:val="a"/>
    <w:next w:val="a"/>
    <w:uiPriority w:val="1"/>
    <w:qFormat/>
    <w:rsid w:val="005854F1"/>
    <w:pPr>
      <w:widowControl w:val="0"/>
      <w:autoSpaceDE w:val="0"/>
      <w:autoSpaceDN w:val="0"/>
      <w:bidi w:val="0"/>
      <w:adjustRightInd w:val="0"/>
      <w:ind w:left="1312"/>
      <w:outlineLvl w:val="0"/>
    </w:pPr>
    <w:rPr>
      <w:rFonts w:ascii="Arial" w:hAnsi="Arial" w:cs="Arial"/>
      <w:b/>
      <w:bCs/>
    </w:rPr>
  </w:style>
  <w:style w:type="character" w:customStyle="1" w:styleId="10">
    <w:name w:val="כותרת 1 תו"/>
    <w:basedOn w:val="a0"/>
    <w:link w:val="1"/>
    <w:uiPriority w:val="1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a"/>
    <w:next w:val="a8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</w:pPr>
    <w:rPr>
      <w:rFonts w:ascii="Arial" w:eastAsiaTheme="minorHAnsi" w:hAnsi="Arial" w:cs="Arial"/>
      <w:sz w:val="20"/>
      <w:szCs w:val="20"/>
    </w:rPr>
  </w:style>
  <w:style w:type="character" w:customStyle="1" w:styleId="BodyTextChar">
    <w:name w:val="Body Text Char"/>
    <w:basedOn w:val="a0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/>
      <w:jc w:val="right"/>
    </w:pPr>
    <w:rPr>
      <w:rFonts w:ascii="Miriam" w:hAnsi="Miriam" w:cs="Miriam"/>
    </w:rPr>
  </w:style>
  <w:style w:type="character" w:customStyle="1" w:styleId="Heading1Char1">
    <w:name w:val="Heading 1 Char1"/>
    <w:basedOn w:val="a0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ody Text"/>
    <w:basedOn w:val="a"/>
    <w:link w:val="a9"/>
    <w:uiPriority w:val="99"/>
    <w:semiHidden/>
    <w:unhideWhenUsed/>
    <w:rsid w:val="005854F1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9">
    <w:name w:val="גוף טקסט תו"/>
    <w:basedOn w:val="a0"/>
    <w:link w:val="a8"/>
    <w:uiPriority w:val="99"/>
    <w:semiHidden/>
    <w:rsid w:val="0058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diana shominov</cp:lastModifiedBy>
  <cp:revision>2</cp:revision>
  <cp:lastPrinted>2021-02-16T07:13:00Z</cp:lastPrinted>
  <dcterms:created xsi:type="dcterms:W3CDTF">2022-12-31T12:06:00Z</dcterms:created>
  <dcterms:modified xsi:type="dcterms:W3CDTF">2022-12-31T12:06:00Z</dcterms:modified>
</cp:coreProperties>
</file>